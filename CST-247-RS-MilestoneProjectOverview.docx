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74642" w14:textId="670706D5" w:rsidR="007759DF" w:rsidRPr="00C260E0" w:rsidRDefault="007759DF" w:rsidP="00C260E0">
      <w:pPr>
        <w:spacing w:after="120"/>
        <w:jc w:val="center"/>
        <w:rPr>
          <w:b/>
          <w:sz w:val="36"/>
          <w:szCs w:val="36"/>
        </w:rPr>
      </w:pPr>
      <w:bookmarkStart w:id="0" w:name="_Toc289508308"/>
      <w:r w:rsidRPr="00C260E0">
        <w:rPr>
          <w:b/>
          <w:sz w:val="36"/>
          <w:szCs w:val="36"/>
        </w:rPr>
        <w:t xml:space="preserve">CST-247 </w:t>
      </w:r>
      <w:r w:rsidR="00C260E0">
        <w:rPr>
          <w:b/>
          <w:sz w:val="36"/>
          <w:szCs w:val="36"/>
        </w:rPr>
        <w:t>Milestone</w:t>
      </w:r>
      <w:r w:rsidRPr="00C260E0">
        <w:rPr>
          <w:b/>
          <w:sz w:val="36"/>
          <w:szCs w:val="36"/>
        </w:rPr>
        <w:t xml:space="preserve"> </w:t>
      </w:r>
      <w:r w:rsidR="00C260E0">
        <w:rPr>
          <w:b/>
          <w:sz w:val="36"/>
          <w:szCs w:val="36"/>
        </w:rPr>
        <w:t>Project</w:t>
      </w:r>
      <w:r w:rsidRPr="00C260E0">
        <w:rPr>
          <w:b/>
          <w:sz w:val="36"/>
          <w:szCs w:val="36"/>
        </w:rPr>
        <w:t xml:space="preserve"> </w:t>
      </w:r>
      <w:bookmarkStart w:id="1" w:name="_Hlk26441172"/>
      <w:r w:rsidRPr="00C260E0">
        <w:rPr>
          <w:b/>
          <w:sz w:val="36"/>
          <w:szCs w:val="36"/>
        </w:rPr>
        <w:t>Overview &amp; Requirements</w:t>
      </w:r>
      <w:bookmarkEnd w:id="1"/>
    </w:p>
    <w:bookmarkEnd w:id="0"/>
    <w:p w14:paraId="217F8F5E" w14:textId="77777777" w:rsidR="009B47EA" w:rsidRPr="00C260E0" w:rsidRDefault="009B47EA" w:rsidP="00C260E0">
      <w:pPr>
        <w:pStyle w:val="Heading1"/>
        <w:spacing w:before="0" w:after="120"/>
        <w:rPr>
          <w:rFonts w:ascii="Times New Roman" w:hAnsi="Times New Roman" w:cs="Times New Roman"/>
        </w:rPr>
      </w:pPr>
      <w:r w:rsidRPr="00C260E0">
        <w:rPr>
          <w:rFonts w:ascii="Times New Roman" w:hAnsi="Times New Roman" w:cs="Times New Roman"/>
        </w:rPr>
        <w:t>Scope</w:t>
      </w:r>
      <w:bookmarkStart w:id="2" w:name="_GoBack"/>
      <w:bookmarkEnd w:id="2"/>
    </w:p>
    <w:p w14:paraId="35ABDC8B" w14:textId="77777777" w:rsidR="009B47EA" w:rsidRPr="00C260E0" w:rsidRDefault="009B47EA" w:rsidP="00C260E0">
      <w:pPr>
        <w:pStyle w:val="Heading2"/>
        <w:spacing w:before="0" w:after="120"/>
        <w:rPr>
          <w:rFonts w:ascii="Times New Roman" w:hAnsi="Times New Roman" w:cs="Times New Roman"/>
        </w:rPr>
      </w:pPr>
      <w:r w:rsidRPr="00C260E0">
        <w:rPr>
          <w:rFonts w:ascii="Times New Roman" w:hAnsi="Times New Roman" w:cs="Times New Roman"/>
        </w:rPr>
        <w:t>Overview</w:t>
      </w:r>
    </w:p>
    <w:p w14:paraId="1D38A0B5" w14:textId="4DFA39E8" w:rsidR="009B47EA" w:rsidRPr="00C260E0" w:rsidRDefault="009B47EA" w:rsidP="00C260E0">
      <w:pPr>
        <w:spacing w:after="120"/>
      </w:pPr>
      <w:r w:rsidRPr="00C260E0">
        <w:t>Over the course, with the included topics, students will learn a great deal about databases and how they are used in building dynamic web applications in ASP.Net and C#. In this c</w:t>
      </w:r>
      <w:r w:rsidR="00C260E0">
        <w:t>ourse,</w:t>
      </w:r>
      <w:r w:rsidRPr="00C260E0">
        <w:t xml:space="preserve"> students will build a web application based off of the desktop version of the Minesweeper application built as part of the CST-227 Enterprise Applications Programming II. Database, reporting, and Web Service integration will be incorporated into the Minesweeper application.  The project will be managed and delivered using the Agile Scrum methodology.</w:t>
      </w:r>
    </w:p>
    <w:p w14:paraId="2079FBEC" w14:textId="77777777" w:rsidR="009B47EA" w:rsidRPr="00C260E0" w:rsidRDefault="009B47EA" w:rsidP="00C260E0">
      <w:pPr>
        <w:pStyle w:val="Heading3"/>
        <w:spacing w:before="0" w:after="120"/>
        <w:rPr>
          <w:rFonts w:ascii="Times New Roman" w:hAnsi="Times New Roman" w:cs="Times New Roman"/>
          <w:sz w:val="26"/>
          <w:szCs w:val="26"/>
        </w:rPr>
      </w:pPr>
      <w:bookmarkStart w:id="3" w:name="_Toc289508315"/>
      <w:r w:rsidRPr="00C260E0">
        <w:rPr>
          <w:rFonts w:ascii="Times New Roman" w:hAnsi="Times New Roman" w:cs="Times New Roman"/>
          <w:sz w:val="26"/>
          <w:szCs w:val="26"/>
        </w:rPr>
        <w:t>Learning Objective</w:t>
      </w:r>
      <w:bookmarkEnd w:id="3"/>
      <w:r w:rsidRPr="00C260E0">
        <w:rPr>
          <w:rFonts w:ascii="Times New Roman" w:hAnsi="Times New Roman" w:cs="Times New Roman"/>
          <w:sz w:val="26"/>
          <w:szCs w:val="26"/>
        </w:rPr>
        <w:t>s</w:t>
      </w:r>
    </w:p>
    <w:p w14:paraId="02C2611C" w14:textId="77777777" w:rsidR="009B47EA" w:rsidRPr="00C260E0" w:rsidRDefault="009B47EA" w:rsidP="00C260E0">
      <w:pPr>
        <w:pStyle w:val="ListParagraph"/>
        <w:numPr>
          <w:ilvl w:val="0"/>
          <w:numId w:val="1"/>
        </w:numPr>
        <w:spacing w:after="120"/>
        <w:ind w:firstLine="0"/>
        <w:contextualSpacing w:val="0"/>
      </w:pPr>
      <w:r w:rsidRPr="00C260E0">
        <w:t>Learn how to port a C# based Desktop App to a modern, scalable .NET based web Application.</w:t>
      </w:r>
    </w:p>
    <w:p w14:paraId="76141083" w14:textId="77777777" w:rsidR="009B47EA" w:rsidRPr="00C260E0" w:rsidRDefault="009B47EA" w:rsidP="00C260E0">
      <w:pPr>
        <w:pStyle w:val="ListParagraph"/>
        <w:numPr>
          <w:ilvl w:val="0"/>
          <w:numId w:val="1"/>
        </w:numPr>
        <w:spacing w:after="120"/>
        <w:ind w:firstLine="0"/>
        <w:contextualSpacing w:val="0"/>
      </w:pPr>
      <w:r w:rsidRPr="00C260E0">
        <w:t>Learn how to design and build a .NET N-Layer Web Application in .NET using C#.</w:t>
      </w:r>
    </w:p>
    <w:p w14:paraId="7ACA6B46" w14:textId="77777777" w:rsidR="009B47EA" w:rsidRPr="00C260E0" w:rsidRDefault="009B47EA" w:rsidP="00C260E0">
      <w:pPr>
        <w:pStyle w:val="ListParagraph"/>
        <w:numPr>
          <w:ilvl w:val="0"/>
          <w:numId w:val="1"/>
        </w:numPr>
        <w:spacing w:after="120"/>
        <w:ind w:firstLine="0"/>
        <w:contextualSpacing w:val="0"/>
      </w:pPr>
      <w:r w:rsidRPr="00C260E0">
        <w:t>Learn how to design and build a .NET N-Layer Web Application leveraging .NET MVC 5.</w:t>
      </w:r>
    </w:p>
    <w:p w14:paraId="42824CBF" w14:textId="77777777" w:rsidR="009B47EA" w:rsidRPr="00C260E0" w:rsidRDefault="009B47EA" w:rsidP="00C260E0">
      <w:pPr>
        <w:pStyle w:val="ListParagraph"/>
        <w:numPr>
          <w:ilvl w:val="0"/>
          <w:numId w:val="1"/>
        </w:numPr>
        <w:spacing w:after="120"/>
        <w:ind w:firstLine="0"/>
        <w:contextualSpacing w:val="0"/>
      </w:pPr>
      <w:r w:rsidRPr="00C260E0">
        <w:t>Learn how to design and build a Relational Database model in SQL Server leveraging ADO.NET.</w:t>
      </w:r>
    </w:p>
    <w:p w14:paraId="1BC72005" w14:textId="77777777" w:rsidR="009B47EA" w:rsidRPr="00C260E0" w:rsidRDefault="009B47EA" w:rsidP="00C260E0">
      <w:pPr>
        <w:pStyle w:val="ListParagraph"/>
        <w:numPr>
          <w:ilvl w:val="0"/>
          <w:numId w:val="1"/>
        </w:numPr>
        <w:spacing w:after="120"/>
        <w:ind w:firstLine="0"/>
        <w:contextualSpacing w:val="0"/>
      </w:pPr>
      <w:r w:rsidRPr="00C260E0">
        <w:t>Learn how to design and build a Web service leveraging Windows Communication Foundation.</w:t>
      </w:r>
    </w:p>
    <w:p w14:paraId="4124111F" w14:textId="7E331B51" w:rsidR="009B47EA" w:rsidRPr="00C260E0" w:rsidRDefault="009B47EA" w:rsidP="00C260E0">
      <w:pPr>
        <w:pStyle w:val="ListParagraph"/>
        <w:numPr>
          <w:ilvl w:val="0"/>
          <w:numId w:val="1"/>
        </w:numPr>
        <w:spacing w:after="120"/>
        <w:ind w:firstLine="0"/>
        <w:contextualSpacing w:val="0"/>
      </w:pPr>
      <w:r w:rsidRPr="00C260E0">
        <w:t xml:space="preserve">Manage a complex </w:t>
      </w:r>
      <w:r w:rsidR="00C260E0" w:rsidRPr="00C260E0">
        <w:t>team-based</w:t>
      </w:r>
      <w:r w:rsidRPr="00C260E0">
        <w:t xml:space="preserve"> project leveraging Agile Scrum practices.</w:t>
      </w:r>
    </w:p>
    <w:p w14:paraId="1FB199AC" w14:textId="77777777" w:rsidR="009B47EA" w:rsidRPr="00C260E0" w:rsidRDefault="009B47EA" w:rsidP="00C260E0">
      <w:pPr>
        <w:pStyle w:val="Heading3"/>
        <w:spacing w:before="0" w:after="120"/>
        <w:rPr>
          <w:rFonts w:ascii="Times New Roman" w:hAnsi="Times New Roman" w:cs="Times New Roman"/>
          <w:sz w:val="26"/>
          <w:szCs w:val="26"/>
        </w:rPr>
      </w:pPr>
      <w:r w:rsidRPr="00C260E0">
        <w:rPr>
          <w:rFonts w:ascii="Times New Roman" w:hAnsi="Times New Roman" w:cs="Times New Roman"/>
          <w:sz w:val="26"/>
          <w:szCs w:val="26"/>
        </w:rPr>
        <w:t>Core Competencies</w:t>
      </w:r>
    </w:p>
    <w:p w14:paraId="7B6112EE" w14:textId="77777777" w:rsidR="009B47EA" w:rsidRPr="00C260E0" w:rsidRDefault="009B47EA" w:rsidP="00C260E0">
      <w:pPr>
        <w:pStyle w:val="ListParagraph"/>
        <w:numPr>
          <w:ilvl w:val="0"/>
          <w:numId w:val="7"/>
        </w:numPr>
        <w:spacing w:after="120"/>
        <w:ind w:firstLine="0"/>
        <w:contextualSpacing w:val="0"/>
      </w:pPr>
      <w:r w:rsidRPr="00C260E0">
        <w:t>Develop solutions to computational problems using a given programming language and performance and resource constraints.</w:t>
      </w:r>
    </w:p>
    <w:p w14:paraId="56201E2F" w14:textId="58633C66" w:rsidR="009B47EA" w:rsidRPr="00C260E0" w:rsidRDefault="009B47EA" w:rsidP="00C260E0">
      <w:pPr>
        <w:pStyle w:val="ListParagraph"/>
        <w:numPr>
          <w:ilvl w:val="0"/>
          <w:numId w:val="7"/>
        </w:numPr>
        <w:spacing w:after="120"/>
        <w:ind w:firstLine="0"/>
        <w:contextualSpacing w:val="0"/>
      </w:pPr>
      <w:r w:rsidRPr="00C260E0">
        <w:t xml:space="preserve">Solve business problems using enterprise-programming tools. </w:t>
      </w:r>
    </w:p>
    <w:p w14:paraId="2932D64E" w14:textId="77777777" w:rsidR="009B47EA" w:rsidRPr="00C260E0" w:rsidRDefault="009B47EA" w:rsidP="00C260E0">
      <w:pPr>
        <w:pStyle w:val="ListParagraph"/>
        <w:numPr>
          <w:ilvl w:val="0"/>
          <w:numId w:val="7"/>
        </w:numPr>
        <w:spacing w:after="120"/>
        <w:ind w:firstLine="0"/>
        <w:contextualSpacing w:val="0"/>
      </w:pPr>
      <w:r w:rsidRPr="00C260E0">
        <w:t>Demonstrate technological literacy skills necessary to design components of information systems solutions.</w:t>
      </w:r>
    </w:p>
    <w:p w14:paraId="1E543106" w14:textId="77777777" w:rsidR="009B47EA" w:rsidRPr="00C260E0" w:rsidRDefault="009B47EA" w:rsidP="00C260E0">
      <w:pPr>
        <w:pStyle w:val="ListParagraph"/>
        <w:numPr>
          <w:ilvl w:val="0"/>
          <w:numId w:val="7"/>
        </w:numPr>
        <w:spacing w:after="120"/>
        <w:ind w:firstLine="0"/>
        <w:contextualSpacing w:val="0"/>
      </w:pPr>
      <w:r w:rsidRPr="00C260E0">
        <w:t>Analyze the social and professional context of information technology and computing, and adhere to ethical codes of conduct.</w:t>
      </w:r>
    </w:p>
    <w:p w14:paraId="1EE97FFC" w14:textId="77777777" w:rsidR="009B47EA" w:rsidRPr="00C260E0" w:rsidRDefault="009B47EA" w:rsidP="00C260E0">
      <w:pPr>
        <w:pStyle w:val="ListParagraph"/>
        <w:numPr>
          <w:ilvl w:val="0"/>
          <w:numId w:val="7"/>
        </w:numPr>
        <w:spacing w:after="120"/>
        <w:ind w:firstLine="0"/>
        <w:contextualSpacing w:val="0"/>
      </w:pPr>
      <w:r w:rsidRPr="00C260E0">
        <w:t>Research the historical, social, professional, ethical and legal aspects of computing.</w:t>
      </w:r>
    </w:p>
    <w:p w14:paraId="7EDFA0FD" w14:textId="77777777" w:rsidR="009B47EA" w:rsidRPr="00C260E0" w:rsidRDefault="009B47EA" w:rsidP="00C260E0">
      <w:pPr>
        <w:pStyle w:val="ListParagraph"/>
        <w:numPr>
          <w:ilvl w:val="0"/>
          <w:numId w:val="7"/>
        </w:numPr>
        <w:spacing w:after="120"/>
        <w:ind w:firstLine="0"/>
        <w:contextualSpacing w:val="0"/>
      </w:pPr>
      <w:r w:rsidRPr="00C260E0">
        <w:t>Recognize and demonstrate the importance of professional oral and written communication skills.</w:t>
      </w:r>
    </w:p>
    <w:p w14:paraId="2029617E" w14:textId="77777777" w:rsidR="009B47EA" w:rsidRPr="00C260E0" w:rsidRDefault="009B47EA" w:rsidP="00C260E0">
      <w:pPr>
        <w:pStyle w:val="Heading2"/>
        <w:spacing w:before="0" w:after="120"/>
        <w:rPr>
          <w:rFonts w:ascii="Times New Roman" w:hAnsi="Times New Roman" w:cs="Times New Roman"/>
        </w:rPr>
      </w:pPr>
      <w:bookmarkStart w:id="4" w:name="_Toc289508311"/>
      <w:r w:rsidRPr="00C260E0">
        <w:rPr>
          <w:rFonts w:ascii="Times New Roman" w:hAnsi="Times New Roman" w:cs="Times New Roman"/>
        </w:rPr>
        <w:t>Collaboration, Planning, and Design</w:t>
      </w:r>
      <w:bookmarkEnd w:id="4"/>
    </w:p>
    <w:p w14:paraId="6E8DF071" w14:textId="573EDE06" w:rsidR="009B47EA" w:rsidRPr="00C260E0" w:rsidRDefault="009B47EA" w:rsidP="00C260E0">
      <w:pPr>
        <w:spacing w:after="120"/>
      </w:pPr>
      <w:r w:rsidRPr="00C260E0">
        <w:t>Students will breakdown the project into smaller tasks, assign dates and times to these tasks, assign man hour work</w:t>
      </w:r>
      <w:r w:rsidR="00415BA7">
        <w:t xml:space="preserve"> </w:t>
      </w:r>
      <w:proofErr w:type="gramStart"/>
      <w:r w:rsidRPr="00C260E0">
        <w:t>effort</w:t>
      </w:r>
      <w:r w:rsidR="00415BA7">
        <w:t>s</w:t>
      </w:r>
      <w:r w:rsidRPr="00C260E0">
        <w:t xml:space="preserve"> based</w:t>
      </w:r>
      <w:proofErr w:type="gramEnd"/>
      <w:r w:rsidRPr="00C260E0">
        <w:t xml:space="preserve"> estimations to these tasks, and deliver a Sprint Back Log and Sprint Burn Down Chart</w:t>
      </w:r>
      <w:r w:rsidR="00415BA7">
        <w:t>,</w:t>
      </w:r>
      <w:r w:rsidRPr="00C260E0">
        <w:t xml:space="preserve"> along with a Technical Design Report</w:t>
      </w:r>
      <w:r w:rsidR="00415BA7">
        <w:t>,</w:t>
      </w:r>
      <w:r w:rsidRPr="00C260E0">
        <w:t xml:space="preserve"> on a weekly basis during this </w:t>
      </w:r>
      <w:r w:rsidRPr="00674495">
        <w:lastRenderedPageBreak/>
        <w:t>course.</w:t>
      </w:r>
      <w:r w:rsidR="00C260E0" w:rsidRPr="00674495">
        <w:t xml:space="preserve"> Refer to the “CST-247 Milestone Project Resources,” located in the </w:t>
      </w:r>
      <w:r w:rsidR="00415BA7">
        <w:t>c</w:t>
      </w:r>
      <w:r w:rsidR="00C260E0" w:rsidRPr="00674495">
        <w:t xml:space="preserve">ourse </w:t>
      </w:r>
      <w:r w:rsidR="00415BA7">
        <w:t>m</w:t>
      </w:r>
      <w:r w:rsidR="00C260E0" w:rsidRPr="00674495">
        <w:t>aterials</w:t>
      </w:r>
      <w:r w:rsidR="00674495" w:rsidRPr="00674495">
        <w:t xml:space="preserve"> for resource templates</w:t>
      </w:r>
      <w:r w:rsidR="00C260E0" w:rsidRPr="00674495">
        <w:t>.</w:t>
      </w:r>
    </w:p>
    <w:p w14:paraId="564E1ECD" w14:textId="77777777" w:rsidR="009B47EA" w:rsidRPr="00C260E0" w:rsidRDefault="009B47EA" w:rsidP="00C260E0">
      <w:pPr>
        <w:spacing w:after="120"/>
      </w:pPr>
      <w:r w:rsidRPr="00C260E0">
        <w:t>The following outlines the Agiler Scrum practices that will be applied during this course:</w:t>
      </w:r>
    </w:p>
    <w:p w14:paraId="0E009324" w14:textId="77777777" w:rsidR="009B47EA" w:rsidRPr="00C260E0" w:rsidRDefault="009B47EA" w:rsidP="00C260E0">
      <w:pPr>
        <w:pStyle w:val="ListParagraph"/>
        <w:numPr>
          <w:ilvl w:val="0"/>
          <w:numId w:val="4"/>
        </w:numPr>
        <w:spacing w:after="120"/>
        <w:contextualSpacing w:val="0"/>
      </w:pPr>
      <w:r w:rsidRPr="00C260E0">
        <w:t>Collaboration: Daily Stand Ups, Retrospectives</w:t>
      </w:r>
    </w:p>
    <w:p w14:paraId="47197870" w14:textId="1652FC6D" w:rsidR="009B47EA" w:rsidRPr="00C260E0" w:rsidRDefault="009B47EA" w:rsidP="00C260E0">
      <w:pPr>
        <w:pStyle w:val="ListParagraph"/>
        <w:numPr>
          <w:ilvl w:val="0"/>
          <w:numId w:val="4"/>
        </w:numPr>
        <w:spacing w:after="120"/>
        <w:contextualSpacing w:val="0"/>
      </w:pPr>
      <w:r w:rsidRPr="00C260E0">
        <w:t xml:space="preserve">Planning: Sprint Planning, Sprint Back Log, and </w:t>
      </w:r>
      <w:r w:rsidR="00674495">
        <w:t xml:space="preserve">Sprint </w:t>
      </w:r>
      <w:r w:rsidRPr="00C260E0">
        <w:t>Product</w:t>
      </w:r>
      <w:r w:rsidR="00674495">
        <w:t xml:space="preserve"> </w:t>
      </w:r>
      <w:r w:rsidRPr="00C260E0">
        <w:t>Log</w:t>
      </w:r>
    </w:p>
    <w:p w14:paraId="372E288B" w14:textId="5E4A7714" w:rsidR="009B47EA" w:rsidRPr="00C260E0" w:rsidRDefault="009B47EA" w:rsidP="00C260E0">
      <w:pPr>
        <w:pStyle w:val="ListParagraph"/>
        <w:numPr>
          <w:ilvl w:val="0"/>
          <w:numId w:val="4"/>
        </w:numPr>
        <w:spacing w:after="120"/>
        <w:contextualSpacing w:val="0"/>
      </w:pPr>
      <w:r w:rsidRPr="00C260E0">
        <w:t xml:space="preserve">Reporting: </w:t>
      </w:r>
      <w:r w:rsidR="00674495">
        <w:t xml:space="preserve">Sprint </w:t>
      </w:r>
      <w:r w:rsidRPr="00C260E0">
        <w:t xml:space="preserve">Burn Down Chart and </w:t>
      </w:r>
      <w:r w:rsidR="00674495" w:rsidRPr="000F0D80">
        <w:t xml:space="preserve">.NET Application Programming Project Status and </w:t>
      </w:r>
      <w:r w:rsidRPr="00C260E0">
        <w:t>Design Report</w:t>
      </w:r>
    </w:p>
    <w:p w14:paraId="00D63DC2" w14:textId="06869737" w:rsidR="009B47EA" w:rsidRPr="00C260E0" w:rsidRDefault="009B47EA" w:rsidP="00C260E0">
      <w:pPr>
        <w:spacing w:after="120"/>
      </w:pPr>
      <w:r w:rsidRPr="00C260E0">
        <w:t xml:space="preserve">The Technical Design Report will capture all technical elements as a formal Design </w:t>
      </w:r>
      <w:proofErr w:type="gramStart"/>
      <w:r w:rsidRPr="00C260E0">
        <w:t>Specification</w:t>
      </w:r>
      <w:r w:rsidR="00415BA7">
        <w:t>,</w:t>
      </w:r>
      <w:r w:rsidRPr="00C260E0">
        <w:t xml:space="preserve"> and</w:t>
      </w:r>
      <w:proofErr w:type="gramEnd"/>
      <w:r w:rsidRPr="00C260E0">
        <w:t xml:space="preserve"> be kept up</w:t>
      </w:r>
      <w:r w:rsidR="00415BA7">
        <w:t>-</w:t>
      </w:r>
      <w:r w:rsidRPr="00C260E0">
        <w:t>to</w:t>
      </w:r>
      <w:r w:rsidR="00415BA7">
        <w:t>-</w:t>
      </w:r>
      <w:r w:rsidRPr="00C260E0">
        <w:t xml:space="preserve">date during the project iterations. </w:t>
      </w:r>
    </w:p>
    <w:p w14:paraId="6E1A6847" w14:textId="77777777" w:rsidR="00071EDE" w:rsidRPr="00C260E0" w:rsidRDefault="00071EDE" w:rsidP="00C260E0">
      <w:pPr>
        <w:spacing w:after="120"/>
        <w:rPr>
          <w:rFonts w:eastAsiaTheme="majorEastAsia"/>
          <w:bCs/>
          <w:color w:val="4F81BD" w:themeColor="accent1"/>
          <w:sz w:val="26"/>
          <w:szCs w:val="26"/>
        </w:rPr>
      </w:pPr>
      <w:r w:rsidRPr="00C260E0">
        <w:rPr>
          <w:rFonts w:eastAsiaTheme="majorEastAsia"/>
          <w:bCs/>
          <w:color w:val="4F81BD" w:themeColor="accent1"/>
          <w:sz w:val="26"/>
          <w:szCs w:val="26"/>
        </w:rPr>
        <w:t>High Level Functional Requirements</w:t>
      </w:r>
    </w:p>
    <w:p w14:paraId="061F5093" w14:textId="182A374E" w:rsidR="00071EDE" w:rsidRPr="00C260E0" w:rsidRDefault="00071EDE" w:rsidP="00C260E0">
      <w:pPr>
        <w:pStyle w:val="ListParagraph"/>
        <w:numPr>
          <w:ilvl w:val="0"/>
          <w:numId w:val="2"/>
        </w:numPr>
        <w:spacing w:after="120"/>
        <w:ind w:left="0" w:firstLine="0"/>
        <w:contextualSpacing w:val="0"/>
      </w:pPr>
      <w:r w:rsidRPr="00C260E0">
        <w:t>All Minesweeper Game Logic and Rules</w:t>
      </w:r>
      <w:r w:rsidR="00415BA7">
        <w:t>,</w:t>
      </w:r>
      <w:r w:rsidRPr="00C260E0">
        <w:t xml:space="preserve"> as defined in CST-227 Enterprise Applications Programming II class</w:t>
      </w:r>
      <w:r w:rsidR="00415BA7">
        <w:t>,</w:t>
      </w:r>
      <w:r w:rsidRPr="00C260E0">
        <w:t xml:space="preserve"> will be supported.</w:t>
      </w:r>
    </w:p>
    <w:p w14:paraId="7A62D6B7" w14:textId="77777777" w:rsidR="00071EDE" w:rsidRPr="00C260E0" w:rsidRDefault="00071EDE" w:rsidP="00C260E0">
      <w:pPr>
        <w:pStyle w:val="ListParagraph"/>
        <w:numPr>
          <w:ilvl w:val="0"/>
          <w:numId w:val="2"/>
        </w:numPr>
        <w:spacing w:after="120"/>
        <w:ind w:left="0" w:firstLine="0"/>
        <w:contextualSpacing w:val="0"/>
      </w:pPr>
      <w:r w:rsidRPr="00C260E0">
        <w:t>Ability to Register new users on the Game site.</w:t>
      </w:r>
    </w:p>
    <w:p w14:paraId="3CD416FA" w14:textId="77777777" w:rsidR="00071EDE" w:rsidRPr="00C260E0" w:rsidRDefault="00071EDE" w:rsidP="00C260E0">
      <w:pPr>
        <w:pStyle w:val="ListParagraph"/>
        <w:numPr>
          <w:ilvl w:val="0"/>
          <w:numId w:val="2"/>
        </w:numPr>
        <w:spacing w:after="120"/>
        <w:ind w:left="0" w:firstLine="0"/>
        <w:contextualSpacing w:val="0"/>
      </w:pPr>
      <w:r w:rsidRPr="00C260E0">
        <w:t>Ability to Login into the Game site.</w:t>
      </w:r>
    </w:p>
    <w:p w14:paraId="2F824F43" w14:textId="77777777" w:rsidR="00071EDE" w:rsidRPr="00C260E0" w:rsidRDefault="00071EDE" w:rsidP="00C260E0">
      <w:pPr>
        <w:pStyle w:val="ListParagraph"/>
        <w:numPr>
          <w:ilvl w:val="0"/>
          <w:numId w:val="2"/>
        </w:numPr>
        <w:spacing w:after="120"/>
        <w:ind w:left="0" w:firstLine="0"/>
        <w:contextualSpacing w:val="0"/>
      </w:pPr>
      <w:r w:rsidRPr="00C260E0">
        <w:t>Ability to secure the Game Site.</w:t>
      </w:r>
    </w:p>
    <w:p w14:paraId="35277A08" w14:textId="77777777" w:rsidR="00071EDE" w:rsidRPr="00C260E0" w:rsidRDefault="00071EDE" w:rsidP="00C260E0">
      <w:pPr>
        <w:pStyle w:val="ListParagraph"/>
        <w:numPr>
          <w:ilvl w:val="0"/>
          <w:numId w:val="2"/>
        </w:numPr>
        <w:spacing w:after="120"/>
        <w:ind w:left="0" w:firstLine="0"/>
        <w:contextualSpacing w:val="0"/>
      </w:pPr>
      <w:r w:rsidRPr="00C260E0">
        <w:t>Ability to save current Game State and Game Stats in a database.</w:t>
      </w:r>
    </w:p>
    <w:p w14:paraId="468163B1" w14:textId="77777777" w:rsidR="00071EDE" w:rsidRPr="00C260E0" w:rsidRDefault="00071EDE" w:rsidP="00C260E0">
      <w:pPr>
        <w:pStyle w:val="ListParagraph"/>
        <w:numPr>
          <w:ilvl w:val="0"/>
          <w:numId w:val="2"/>
        </w:numPr>
        <w:spacing w:after="120"/>
        <w:ind w:left="0" w:firstLine="0"/>
        <w:contextualSpacing w:val="0"/>
      </w:pPr>
      <w:r w:rsidRPr="00C260E0">
        <w:t>Ability to display Game Stats and Results HTML based Reports.</w:t>
      </w:r>
    </w:p>
    <w:p w14:paraId="6CDA4E85" w14:textId="77777777" w:rsidR="00071EDE" w:rsidRPr="00C260E0" w:rsidRDefault="00071EDE" w:rsidP="00C260E0">
      <w:pPr>
        <w:pStyle w:val="ListParagraph"/>
        <w:numPr>
          <w:ilvl w:val="0"/>
          <w:numId w:val="2"/>
        </w:numPr>
        <w:spacing w:after="120"/>
        <w:ind w:left="0" w:firstLine="0"/>
        <w:contextualSpacing w:val="0"/>
      </w:pPr>
      <w:r w:rsidRPr="00C260E0">
        <w:t>Ability to retrieve Game Stats and Results via a Web Service Interface.</w:t>
      </w:r>
    </w:p>
    <w:p w14:paraId="0E0340A0" w14:textId="7463D0CD" w:rsidR="00071EDE" w:rsidRPr="00C260E0" w:rsidRDefault="00071EDE" w:rsidP="00C260E0">
      <w:pPr>
        <w:pStyle w:val="Heading3"/>
        <w:spacing w:before="0" w:after="120"/>
        <w:rPr>
          <w:rFonts w:ascii="Times New Roman" w:hAnsi="Times New Roman" w:cs="Times New Roman"/>
          <w:b w:val="0"/>
          <w:sz w:val="26"/>
          <w:szCs w:val="26"/>
        </w:rPr>
      </w:pPr>
      <w:bookmarkStart w:id="5" w:name="_Toc289508317"/>
      <w:r w:rsidRPr="00C260E0">
        <w:rPr>
          <w:rFonts w:ascii="Times New Roman" w:hAnsi="Times New Roman" w:cs="Times New Roman"/>
          <w:b w:val="0"/>
          <w:sz w:val="26"/>
          <w:szCs w:val="26"/>
        </w:rPr>
        <w:t xml:space="preserve">High Level </w:t>
      </w:r>
      <w:r w:rsidR="00C260E0" w:rsidRPr="00C260E0">
        <w:rPr>
          <w:rFonts w:ascii="Times New Roman" w:hAnsi="Times New Roman" w:cs="Times New Roman"/>
          <w:b w:val="0"/>
          <w:sz w:val="26"/>
          <w:szCs w:val="26"/>
        </w:rPr>
        <w:t>Non</w:t>
      </w:r>
      <w:r w:rsidR="00415BA7">
        <w:rPr>
          <w:rFonts w:ascii="Times New Roman" w:hAnsi="Times New Roman" w:cs="Times New Roman"/>
          <w:b w:val="0"/>
          <w:sz w:val="26"/>
          <w:szCs w:val="26"/>
        </w:rPr>
        <w:t>f</w:t>
      </w:r>
      <w:r w:rsidR="00C260E0" w:rsidRPr="00C260E0">
        <w:rPr>
          <w:rFonts w:ascii="Times New Roman" w:hAnsi="Times New Roman" w:cs="Times New Roman"/>
          <w:b w:val="0"/>
          <w:sz w:val="26"/>
          <w:szCs w:val="26"/>
        </w:rPr>
        <w:t>unctional</w:t>
      </w:r>
      <w:r w:rsidRPr="00C260E0">
        <w:rPr>
          <w:rFonts w:ascii="Times New Roman" w:hAnsi="Times New Roman" w:cs="Times New Roman"/>
          <w:b w:val="0"/>
          <w:sz w:val="26"/>
          <w:szCs w:val="26"/>
        </w:rPr>
        <w:t xml:space="preserve"> and Technical</w:t>
      </w:r>
      <w:bookmarkEnd w:id="5"/>
      <w:r w:rsidRPr="00C260E0">
        <w:rPr>
          <w:rFonts w:ascii="Times New Roman" w:hAnsi="Times New Roman" w:cs="Times New Roman"/>
          <w:b w:val="0"/>
          <w:sz w:val="26"/>
          <w:szCs w:val="26"/>
        </w:rPr>
        <w:t xml:space="preserve"> Requirements</w:t>
      </w:r>
    </w:p>
    <w:p w14:paraId="2DD2FACA" w14:textId="77777777" w:rsidR="00071EDE" w:rsidRPr="00C260E0" w:rsidRDefault="00071EDE" w:rsidP="00C260E0">
      <w:pPr>
        <w:pStyle w:val="ListParagraph"/>
        <w:numPr>
          <w:ilvl w:val="0"/>
          <w:numId w:val="3"/>
        </w:numPr>
        <w:spacing w:after="120"/>
        <w:ind w:left="0" w:firstLine="0"/>
        <w:contextualSpacing w:val="0"/>
      </w:pPr>
      <w:r w:rsidRPr="00C260E0">
        <w:t>Use Visual Studio 2015 Community Edition or Professional Edition for all development.</w:t>
      </w:r>
    </w:p>
    <w:p w14:paraId="11EBE7DC" w14:textId="77777777" w:rsidR="00071EDE" w:rsidRPr="00C260E0" w:rsidRDefault="00071EDE" w:rsidP="00C260E0">
      <w:pPr>
        <w:pStyle w:val="ListParagraph"/>
        <w:numPr>
          <w:ilvl w:val="0"/>
          <w:numId w:val="3"/>
        </w:numPr>
        <w:spacing w:after="120"/>
        <w:ind w:left="0" w:firstLine="0"/>
        <w:contextualSpacing w:val="0"/>
      </w:pPr>
      <w:r w:rsidRPr="00C260E0">
        <w:t>Reuse and/or refactor Game Logic and Rules written in C# from the CST-227 Enterprise Applications Programming II class.</w:t>
      </w:r>
    </w:p>
    <w:p w14:paraId="222A998C" w14:textId="77777777" w:rsidR="00071EDE" w:rsidRPr="00C260E0" w:rsidRDefault="00071EDE" w:rsidP="00C260E0">
      <w:pPr>
        <w:pStyle w:val="ListParagraph"/>
        <w:numPr>
          <w:ilvl w:val="0"/>
          <w:numId w:val="3"/>
        </w:numPr>
        <w:spacing w:after="120"/>
        <w:ind w:left="0" w:firstLine="0"/>
        <w:contextualSpacing w:val="0"/>
      </w:pPr>
      <w:r w:rsidRPr="00C260E0">
        <w:t>Design and develop an N-Layer Web Application Architecture leveraging .NET MVC 5.</w:t>
      </w:r>
    </w:p>
    <w:p w14:paraId="5751534B" w14:textId="691A18BE" w:rsidR="00071EDE" w:rsidRPr="00C260E0" w:rsidRDefault="00071EDE" w:rsidP="00C260E0">
      <w:pPr>
        <w:pStyle w:val="ListParagraph"/>
        <w:numPr>
          <w:ilvl w:val="0"/>
          <w:numId w:val="3"/>
        </w:numPr>
        <w:spacing w:after="120"/>
        <w:ind w:left="0" w:firstLine="0"/>
        <w:contextualSpacing w:val="0"/>
      </w:pPr>
      <w:r w:rsidRPr="00C260E0">
        <w:t xml:space="preserve">Design and develop a </w:t>
      </w:r>
      <w:r w:rsidRPr="00C260E0">
        <w:rPr>
          <w:u w:val="single"/>
        </w:rPr>
        <w:t>responsive and AJAX</w:t>
      </w:r>
      <w:r w:rsidRPr="00C260E0">
        <w:t xml:space="preserve"> </w:t>
      </w:r>
      <w:r w:rsidR="00C260E0" w:rsidRPr="00C260E0">
        <w:t>web-based</w:t>
      </w:r>
      <w:r w:rsidRPr="00C260E0">
        <w:t xml:space="preserve"> User Interface. The User Interface design itself will be left to the creative freedom of the team.</w:t>
      </w:r>
    </w:p>
    <w:p w14:paraId="65F5505E" w14:textId="77777777" w:rsidR="00071EDE" w:rsidRPr="00C260E0" w:rsidRDefault="00071EDE" w:rsidP="00C260E0">
      <w:pPr>
        <w:pStyle w:val="ListParagraph"/>
        <w:numPr>
          <w:ilvl w:val="0"/>
          <w:numId w:val="3"/>
        </w:numPr>
        <w:spacing w:after="120"/>
        <w:ind w:left="0" w:firstLine="0"/>
        <w:contextualSpacing w:val="0"/>
      </w:pPr>
      <w:r w:rsidRPr="00C260E0">
        <w:t>Design and develop a Relational Database model using SQL Server (Express).</w:t>
      </w:r>
    </w:p>
    <w:p w14:paraId="0F19041D" w14:textId="77777777" w:rsidR="00071EDE" w:rsidRPr="00C260E0" w:rsidRDefault="00071EDE" w:rsidP="00C260E0">
      <w:pPr>
        <w:pStyle w:val="ListParagraph"/>
        <w:numPr>
          <w:ilvl w:val="0"/>
          <w:numId w:val="3"/>
        </w:numPr>
        <w:spacing w:after="120"/>
        <w:ind w:left="0" w:firstLine="0"/>
        <w:contextualSpacing w:val="0"/>
      </w:pPr>
      <w:r w:rsidRPr="00C260E0">
        <w:t>Design and build a secure Game site.</w:t>
      </w:r>
    </w:p>
    <w:p w14:paraId="4DBF7778" w14:textId="3E93A294" w:rsidR="00071EDE" w:rsidRPr="00C260E0" w:rsidRDefault="00071EDE" w:rsidP="00C260E0">
      <w:pPr>
        <w:pStyle w:val="ListParagraph"/>
        <w:numPr>
          <w:ilvl w:val="0"/>
          <w:numId w:val="3"/>
        </w:numPr>
        <w:spacing w:after="120"/>
        <w:ind w:left="0" w:firstLine="0"/>
        <w:contextualSpacing w:val="0"/>
      </w:pPr>
      <w:r w:rsidRPr="00C260E0">
        <w:t>Design and build a modern scalable Game site using industry</w:t>
      </w:r>
      <w:r w:rsidR="00415BA7">
        <w:t>-standard</w:t>
      </w:r>
      <w:r w:rsidRPr="00C260E0">
        <w:t xml:space="preserve"> best practices and design patterns.</w:t>
      </w:r>
    </w:p>
    <w:p w14:paraId="45571381" w14:textId="77777777" w:rsidR="00071EDE" w:rsidRPr="00C260E0" w:rsidRDefault="00071EDE" w:rsidP="00C260E0">
      <w:pPr>
        <w:pStyle w:val="ListParagraph"/>
        <w:numPr>
          <w:ilvl w:val="0"/>
          <w:numId w:val="3"/>
        </w:numPr>
        <w:spacing w:after="120"/>
        <w:ind w:left="0" w:firstLine="0"/>
        <w:contextualSpacing w:val="0"/>
      </w:pPr>
      <w:r w:rsidRPr="00C260E0">
        <w:t>All design artifacts and code artifacts will be maintained in a version control system.</w:t>
      </w:r>
    </w:p>
    <w:p w14:paraId="38941EB2" w14:textId="77777777" w:rsidR="00071EDE" w:rsidRPr="00C260E0" w:rsidRDefault="00071EDE" w:rsidP="00C260E0">
      <w:pPr>
        <w:pStyle w:val="ListParagraph"/>
        <w:numPr>
          <w:ilvl w:val="0"/>
          <w:numId w:val="3"/>
        </w:numPr>
        <w:spacing w:after="120"/>
        <w:ind w:left="0" w:firstLine="0"/>
        <w:contextualSpacing w:val="0"/>
      </w:pPr>
      <w:r w:rsidRPr="00C260E0">
        <w:t>Any graphical assets shall be made or attained as necessary with appropriate permissions.</w:t>
      </w:r>
    </w:p>
    <w:p w14:paraId="4C348AD1" w14:textId="48B27997" w:rsidR="009B47EA" w:rsidRPr="00674495" w:rsidRDefault="009B47EA" w:rsidP="00C260E0">
      <w:pPr>
        <w:spacing w:after="120"/>
        <w:rPr>
          <w:rFonts w:eastAsiaTheme="majorEastAsia"/>
          <w:color w:val="365F91" w:themeColor="accent1" w:themeShade="BF"/>
          <w:sz w:val="26"/>
          <w:szCs w:val="26"/>
        </w:rPr>
      </w:pPr>
      <w:r w:rsidRPr="00674495">
        <w:rPr>
          <w:rFonts w:eastAsiaTheme="majorEastAsia"/>
          <w:color w:val="365F91" w:themeColor="accent1" w:themeShade="BF"/>
          <w:sz w:val="26"/>
          <w:szCs w:val="26"/>
        </w:rPr>
        <w:t>Delivery Schedule</w:t>
      </w:r>
    </w:p>
    <w:p w14:paraId="16BE5AA8" w14:textId="77777777" w:rsidR="009B47EA" w:rsidRPr="00674495" w:rsidRDefault="009B47EA" w:rsidP="00C260E0">
      <w:pPr>
        <w:spacing w:after="120"/>
      </w:pPr>
      <w:r w:rsidRPr="00674495">
        <w:lastRenderedPageBreak/>
        <w:t>This is a Collaborative Learning Community (CLC) assignment. The following is the Milestone and Weekly Iterative delivery schedule for the course: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4"/>
        <w:gridCol w:w="1561"/>
        <w:gridCol w:w="1735"/>
      </w:tblGrid>
      <w:tr w:rsidR="00674495" w:rsidRPr="00674495" w14:paraId="2A284A35" w14:textId="77777777" w:rsidTr="00674495">
        <w:trPr>
          <w:trHeight w:val="265"/>
          <w:jc w:val="center"/>
        </w:trPr>
        <w:tc>
          <w:tcPr>
            <w:tcW w:w="3237" w:type="pct"/>
            <w:shd w:val="clear" w:color="auto" w:fill="D9D9D9" w:themeFill="background1" w:themeFillShade="D9"/>
          </w:tcPr>
          <w:p w14:paraId="1FA89F19" w14:textId="77777777" w:rsidR="00674495" w:rsidRPr="00674495" w:rsidRDefault="00674495" w:rsidP="00674495">
            <w:pPr>
              <w:spacing w:after="0"/>
              <w:rPr>
                <w:b/>
              </w:rPr>
            </w:pPr>
            <w:r w:rsidRPr="00674495">
              <w:rPr>
                <w:b/>
              </w:rPr>
              <w:t xml:space="preserve">Assignment </w:t>
            </w:r>
          </w:p>
        </w:tc>
        <w:tc>
          <w:tcPr>
            <w:tcW w:w="835" w:type="pct"/>
            <w:shd w:val="clear" w:color="auto" w:fill="D9D9D9" w:themeFill="background1" w:themeFillShade="D9"/>
          </w:tcPr>
          <w:p w14:paraId="4FA9E14B" w14:textId="77777777" w:rsidR="00674495" w:rsidRPr="00674495" w:rsidRDefault="00674495" w:rsidP="006744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ONLINE</w:t>
            </w:r>
          </w:p>
          <w:p w14:paraId="2011FFA7" w14:textId="4334DB6E" w:rsidR="00674495" w:rsidRDefault="00674495" w:rsidP="00674495">
            <w:pPr>
              <w:spacing w:after="0"/>
              <w:jc w:val="center"/>
              <w:rPr>
                <w:b/>
              </w:rPr>
            </w:pPr>
            <w:r w:rsidRPr="00674495">
              <w:rPr>
                <w:b/>
              </w:rPr>
              <w:t>Week Due</w:t>
            </w:r>
          </w:p>
        </w:tc>
        <w:tc>
          <w:tcPr>
            <w:tcW w:w="928" w:type="pct"/>
            <w:shd w:val="clear" w:color="auto" w:fill="D9D9D9" w:themeFill="background1" w:themeFillShade="D9"/>
          </w:tcPr>
          <w:p w14:paraId="5A52B5CE" w14:textId="456A74DC" w:rsidR="00674495" w:rsidRPr="00674495" w:rsidRDefault="00674495" w:rsidP="006744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ONGROUND</w:t>
            </w:r>
          </w:p>
          <w:p w14:paraId="22EC412C" w14:textId="77777777" w:rsidR="00674495" w:rsidRPr="00674495" w:rsidRDefault="00674495" w:rsidP="00674495">
            <w:pPr>
              <w:spacing w:after="0"/>
              <w:jc w:val="center"/>
              <w:rPr>
                <w:b/>
              </w:rPr>
            </w:pPr>
            <w:r w:rsidRPr="00674495">
              <w:rPr>
                <w:b/>
              </w:rPr>
              <w:t>Week Due</w:t>
            </w:r>
          </w:p>
        </w:tc>
      </w:tr>
      <w:tr w:rsidR="00674495" w:rsidRPr="00674495" w14:paraId="4D43CB27" w14:textId="77777777" w:rsidTr="00674495">
        <w:trPr>
          <w:trHeight w:val="265"/>
          <w:jc w:val="center"/>
        </w:trPr>
        <w:tc>
          <w:tcPr>
            <w:tcW w:w="3237" w:type="pct"/>
          </w:tcPr>
          <w:p w14:paraId="66B38ED2" w14:textId="356EDC55" w:rsidR="00674495" w:rsidRPr="00674495" w:rsidRDefault="00674495" w:rsidP="00674495">
            <w:pPr>
              <w:spacing w:after="0"/>
            </w:pPr>
            <w:r w:rsidRPr="00674495">
              <w:t>CLC – Milestone 1: Initial Scrum Planning</w:t>
            </w:r>
          </w:p>
        </w:tc>
        <w:tc>
          <w:tcPr>
            <w:tcW w:w="835" w:type="pct"/>
          </w:tcPr>
          <w:p w14:paraId="55B15479" w14:textId="5DD2E074" w:rsidR="00674495" w:rsidRPr="00674495" w:rsidRDefault="00674495" w:rsidP="00674495">
            <w:pPr>
              <w:spacing w:after="0"/>
              <w:jc w:val="center"/>
            </w:pPr>
            <w:r w:rsidRPr="00674495">
              <w:t>1</w:t>
            </w:r>
          </w:p>
        </w:tc>
        <w:tc>
          <w:tcPr>
            <w:tcW w:w="928" w:type="pct"/>
          </w:tcPr>
          <w:p w14:paraId="117AF7A4" w14:textId="6599BB3F" w:rsidR="00674495" w:rsidRPr="00674495" w:rsidRDefault="00674495" w:rsidP="00674495">
            <w:pPr>
              <w:spacing w:after="0"/>
              <w:jc w:val="center"/>
            </w:pPr>
            <w:r w:rsidRPr="00674495">
              <w:t>2</w:t>
            </w:r>
          </w:p>
        </w:tc>
      </w:tr>
      <w:tr w:rsidR="00674495" w:rsidRPr="00674495" w14:paraId="3D686029" w14:textId="77777777" w:rsidTr="00674495">
        <w:trPr>
          <w:trHeight w:val="265"/>
          <w:jc w:val="center"/>
        </w:trPr>
        <w:tc>
          <w:tcPr>
            <w:tcW w:w="3237" w:type="pct"/>
          </w:tcPr>
          <w:p w14:paraId="0CFAB1C7" w14:textId="2799E4E4" w:rsidR="00674495" w:rsidRPr="00674495" w:rsidRDefault="00674495" w:rsidP="00674495">
            <w:pPr>
              <w:spacing w:after="0"/>
            </w:pPr>
            <w:r w:rsidRPr="00674495">
              <w:t>CLC – Milestone 2: Login and Registration Modules</w:t>
            </w:r>
          </w:p>
        </w:tc>
        <w:tc>
          <w:tcPr>
            <w:tcW w:w="835" w:type="pct"/>
          </w:tcPr>
          <w:p w14:paraId="26CA9C5C" w14:textId="7DF9A5A4" w:rsidR="00674495" w:rsidRPr="00674495" w:rsidRDefault="00674495" w:rsidP="00674495">
            <w:pPr>
              <w:spacing w:after="0"/>
              <w:jc w:val="center"/>
            </w:pPr>
            <w:r w:rsidRPr="00674495">
              <w:t>2</w:t>
            </w:r>
          </w:p>
        </w:tc>
        <w:tc>
          <w:tcPr>
            <w:tcW w:w="928" w:type="pct"/>
          </w:tcPr>
          <w:p w14:paraId="0882D5FF" w14:textId="5D76849E" w:rsidR="00674495" w:rsidRPr="00674495" w:rsidRDefault="00674495" w:rsidP="00674495">
            <w:pPr>
              <w:spacing w:after="0"/>
              <w:jc w:val="center"/>
            </w:pPr>
            <w:r w:rsidRPr="00674495">
              <w:t>3</w:t>
            </w:r>
          </w:p>
        </w:tc>
      </w:tr>
      <w:tr w:rsidR="00674495" w:rsidRPr="00674495" w14:paraId="285AE371" w14:textId="77777777" w:rsidTr="00674495">
        <w:trPr>
          <w:trHeight w:val="265"/>
          <w:jc w:val="center"/>
        </w:trPr>
        <w:tc>
          <w:tcPr>
            <w:tcW w:w="3237" w:type="pct"/>
          </w:tcPr>
          <w:p w14:paraId="3CD56638" w14:textId="7CC4FD10" w:rsidR="00674495" w:rsidRPr="00674495" w:rsidRDefault="00674495" w:rsidP="00674495">
            <w:pPr>
              <w:spacing w:after="0"/>
            </w:pPr>
            <w:r w:rsidRPr="00674495">
              <w:t>CLC – Milestone 3: Initial Game Board Module</w:t>
            </w:r>
          </w:p>
        </w:tc>
        <w:tc>
          <w:tcPr>
            <w:tcW w:w="835" w:type="pct"/>
          </w:tcPr>
          <w:p w14:paraId="730C4F98" w14:textId="6D548D2C" w:rsidR="00674495" w:rsidRPr="00674495" w:rsidRDefault="00674495" w:rsidP="00674495">
            <w:pPr>
              <w:spacing w:after="0"/>
              <w:jc w:val="center"/>
            </w:pPr>
            <w:r w:rsidRPr="00674495">
              <w:t>3</w:t>
            </w:r>
          </w:p>
        </w:tc>
        <w:tc>
          <w:tcPr>
            <w:tcW w:w="928" w:type="pct"/>
          </w:tcPr>
          <w:p w14:paraId="61BF3E05" w14:textId="6972C569" w:rsidR="00674495" w:rsidRPr="00674495" w:rsidRDefault="00674495" w:rsidP="00674495">
            <w:pPr>
              <w:spacing w:after="0"/>
              <w:jc w:val="center"/>
            </w:pPr>
            <w:r w:rsidRPr="00674495">
              <w:t>5</w:t>
            </w:r>
          </w:p>
        </w:tc>
      </w:tr>
      <w:tr w:rsidR="00674495" w:rsidRPr="00674495" w14:paraId="6EB7D9EC" w14:textId="77777777" w:rsidTr="00674495">
        <w:trPr>
          <w:trHeight w:val="265"/>
          <w:jc w:val="center"/>
        </w:trPr>
        <w:tc>
          <w:tcPr>
            <w:tcW w:w="3237" w:type="pct"/>
          </w:tcPr>
          <w:p w14:paraId="41D43A32" w14:textId="67551BFC" w:rsidR="00674495" w:rsidRPr="00674495" w:rsidRDefault="00674495" w:rsidP="00674495">
            <w:pPr>
              <w:spacing w:after="0"/>
            </w:pPr>
            <w:r w:rsidRPr="00674495">
              <w:t>CLC – Milestone 4: Final Game Board Module</w:t>
            </w:r>
          </w:p>
        </w:tc>
        <w:tc>
          <w:tcPr>
            <w:tcW w:w="835" w:type="pct"/>
          </w:tcPr>
          <w:p w14:paraId="76F7806D" w14:textId="5FB8AFEB" w:rsidR="00674495" w:rsidRPr="00674495" w:rsidRDefault="00674495" w:rsidP="00674495">
            <w:pPr>
              <w:spacing w:after="0"/>
              <w:jc w:val="center"/>
            </w:pPr>
            <w:r w:rsidRPr="00674495">
              <w:t>5</w:t>
            </w:r>
          </w:p>
        </w:tc>
        <w:tc>
          <w:tcPr>
            <w:tcW w:w="928" w:type="pct"/>
          </w:tcPr>
          <w:p w14:paraId="05C974D6" w14:textId="0124AC6D" w:rsidR="00674495" w:rsidRPr="00674495" w:rsidRDefault="00674495" w:rsidP="00674495">
            <w:pPr>
              <w:spacing w:after="0"/>
              <w:jc w:val="center"/>
            </w:pPr>
            <w:r w:rsidRPr="00674495">
              <w:t>9</w:t>
            </w:r>
          </w:p>
        </w:tc>
      </w:tr>
      <w:tr w:rsidR="00674495" w:rsidRPr="00674495" w14:paraId="72B45AFD" w14:textId="77777777" w:rsidTr="00674495">
        <w:trPr>
          <w:trHeight w:val="265"/>
          <w:jc w:val="center"/>
        </w:trPr>
        <w:tc>
          <w:tcPr>
            <w:tcW w:w="3237" w:type="pct"/>
          </w:tcPr>
          <w:p w14:paraId="1E3025FA" w14:textId="3638F97A" w:rsidR="00674495" w:rsidRPr="00674495" w:rsidRDefault="00674495" w:rsidP="00674495">
            <w:pPr>
              <w:spacing w:after="0"/>
            </w:pPr>
            <w:r w:rsidRPr="00674495">
              <w:t>CLC – Milestone 5: Save/Restore Game Progress and REST API Features</w:t>
            </w:r>
          </w:p>
        </w:tc>
        <w:tc>
          <w:tcPr>
            <w:tcW w:w="835" w:type="pct"/>
          </w:tcPr>
          <w:p w14:paraId="063A227F" w14:textId="4B41A99B" w:rsidR="00674495" w:rsidRPr="00674495" w:rsidRDefault="00674495" w:rsidP="00674495">
            <w:pPr>
              <w:spacing w:after="0"/>
              <w:jc w:val="center"/>
            </w:pPr>
            <w:r w:rsidRPr="00674495">
              <w:t>6</w:t>
            </w:r>
          </w:p>
        </w:tc>
        <w:tc>
          <w:tcPr>
            <w:tcW w:w="928" w:type="pct"/>
          </w:tcPr>
          <w:p w14:paraId="382DA962" w14:textId="50E1EC7C" w:rsidR="00674495" w:rsidRPr="00674495" w:rsidRDefault="00674495" w:rsidP="00674495">
            <w:pPr>
              <w:spacing w:after="0"/>
              <w:jc w:val="center"/>
            </w:pPr>
            <w:r w:rsidRPr="00674495">
              <w:t>12</w:t>
            </w:r>
          </w:p>
        </w:tc>
      </w:tr>
      <w:tr w:rsidR="00674495" w:rsidRPr="00674495" w14:paraId="582E0FB4" w14:textId="77777777" w:rsidTr="00674495">
        <w:trPr>
          <w:trHeight w:val="265"/>
          <w:jc w:val="center"/>
        </w:trPr>
        <w:tc>
          <w:tcPr>
            <w:tcW w:w="3237" w:type="pct"/>
          </w:tcPr>
          <w:p w14:paraId="0C138A35" w14:textId="20A0D0EE" w:rsidR="00674495" w:rsidRPr="00674495" w:rsidRDefault="00674495" w:rsidP="00674495">
            <w:pPr>
              <w:spacing w:after="0"/>
            </w:pPr>
            <w:r w:rsidRPr="00674495">
              <w:t>CLC – Milestone 6: Final Project and Presentation: Completed Minesweeper Game</w:t>
            </w:r>
          </w:p>
        </w:tc>
        <w:tc>
          <w:tcPr>
            <w:tcW w:w="835" w:type="pct"/>
          </w:tcPr>
          <w:p w14:paraId="4C974D91" w14:textId="311473FB" w:rsidR="00674495" w:rsidRPr="00674495" w:rsidRDefault="00674495" w:rsidP="00674495">
            <w:pPr>
              <w:spacing w:after="0"/>
              <w:jc w:val="center"/>
            </w:pPr>
            <w:r w:rsidRPr="00674495">
              <w:t>7</w:t>
            </w:r>
          </w:p>
        </w:tc>
        <w:tc>
          <w:tcPr>
            <w:tcW w:w="928" w:type="pct"/>
          </w:tcPr>
          <w:p w14:paraId="64A9D51D" w14:textId="72875365" w:rsidR="00674495" w:rsidRPr="00674495" w:rsidRDefault="00674495" w:rsidP="00674495">
            <w:pPr>
              <w:spacing w:after="0"/>
              <w:jc w:val="center"/>
            </w:pPr>
            <w:r w:rsidRPr="00674495">
              <w:t>15</w:t>
            </w:r>
          </w:p>
        </w:tc>
      </w:tr>
    </w:tbl>
    <w:p w14:paraId="5AA085E9" w14:textId="77777777" w:rsidR="009B47EA" w:rsidRPr="00C260E0" w:rsidRDefault="009B47EA" w:rsidP="00C260E0">
      <w:pPr>
        <w:spacing w:after="120"/>
      </w:pPr>
    </w:p>
    <w:p w14:paraId="4900D78E" w14:textId="77777777" w:rsidR="009B47EA" w:rsidRPr="00C260E0" w:rsidRDefault="009B47EA" w:rsidP="00C260E0">
      <w:pPr>
        <w:pStyle w:val="Heading2"/>
        <w:spacing w:before="0" w:after="120"/>
        <w:rPr>
          <w:rFonts w:ascii="Times New Roman" w:hAnsi="Times New Roman" w:cs="Times New Roman"/>
        </w:rPr>
      </w:pPr>
      <w:r w:rsidRPr="00C260E0">
        <w:rPr>
          <w:rFonts w:ascii="Times New Roman" w:hAnsi="Times New Roman" w:cs="Times New Roman"/>
        </w:rPr>
        <w:t>Major Milestone Assignments</w:t>
      </w:r>
    </w:p>
    <w:p w14:paraId="405A3708" w14:textId="1E16CCAD" w:rsidR="009B47EA" w:rsidRPr="00C260E0" w:rsidRDefault="008029A2" w:rsidP="00C260E0">
      <w:pPr>
        <w:spacing w:after="120"/>
        <w:rPr>
          <w:b/>
        </w:rPr>
      </w:pPr>
      <w:r w:rsidRPr="00C260E0">
        <w:rPr>
          <w:b/>
        </w:rPr>
        <w:t>Topic 1 thru Topic 3</w:t>
      </w:r>
      <w:r w:rsidR="009B47EA" w:rsidRPr="00C260E0">
        <w:rPr>
          <w:b/>
        </w:rPr>
        <w:t xml:space="preserve">: Analysis and </w:t>
      </w:r>
      <w:r w:rsidR="0087462E" w:rsidRPr="00C260E0">
        <w:rPr>
          <w:b/>
        </w:rPr>
        <w:t xml:space="preserve">Initial Iteration of </w:t>
      </w:r>
      <w:r w:rsidR="009B47EA" w:rsidRPr="00C260E0">
        <w:rPr>
          <w:b/>
        </w:rPr>
        <w:t>Game Implementation</w:t>
      </w:r>
    </w:p>
    <w:p w14:paraId="5FFDFC94" w14:textId="2F2372EC" w:rsidR="009B47EA" w:rsidRPr="00C260E0" w:rsidRDefault="00E64BAB" w:rsidP="00C260E0">
      <w:pPr>
        <w:pStyle w:val="ListParagraph"/>
        <w:numPr>
          <w:ilvl w:val="0"/>
          <w:numId w:val="5"/>
        </w:numPr>
        <w:spacing w:after="120"/>
        <w:contextualSpacing w:val="0"/>
      </w:pPr>
      <w:r w:rsidRPr="00E64BAB">
        <w:rPr>
          <w:b/>
        </w:rPr>
        <w:t>Milestone 1</w:t>
      </w:r>
      <w:r>
        <w:rPr>
          <w:b/>
        </w:rPr>
        <w:t xml:space="preserve"> - </w:t>
      </w:r>
      <w:r w:rsidR="009B47EA" w:rsidRPr="00C260E0">
        <w:t>Initial Analysis, Sprint Plan</w:t>
      </w:r>
      <w:r>
        <w:t>ning</w:t>
      </w:r>
      <w:r w:rsidR="009B47EA" w:rsidRPr="00C260E0">
        <w:t>, UI Mockups/Concepts</w:t>
      </w:r>
    </w:p>
    <w:p w14:paraId="2DCFAF54" w14:textId="1D4024D6" w:rsidR="009B47EA" w:rsidRPr="00C260E0" w:rsidRDefault="00E64BAB" w:rsidP="00C260E0">
      <w:pPr>
        <w:pStyle w:val="ListParagraph"/>
        <w:numPr>
          <w:ilvl w:val="0"/>
          <w:numId w:val="5"/>
        </w:numPr>
        <w:spacing w:after="120"/>
        <w:contextualSpacing w:val="0"/>
      </w:pPr>
      <w:r w:rsidRPr="00E64BAB">
        <w:rPr>
          <w:b/>
        </w:rPr>
        <w:t>Milestone</w:t>
      </w:r>
      <w:r>
        <w:rPr>
          <w:b/>
        </w:rPr>
        <w:t>s</w:t>
      </w:r>
      <w:r w:rsidRPr="00E64BAB">
        <w:rPr>
          <w:b/>
        </w:rPr>
        <w:t xml:space="preserve"> 2</w:t>
      </w:r>
      <w:r>
        <w:rPr>
          <w:b/>
        </w:rPr>
        <w:t xml:space="preserve"> and 3 -</w:t>
      </w:r>
      <w:r>
        <w:t xml:space="preserve"> </w:t>
      </w:r>
      <w:r w:rsidR="009B47EA" w:rsidRPr="00C260E0">
        <w:t>Game Functionality:</w:t>
      </w:r>
    </w:p>
    <w:p w14:paraId="13860322" w14:textId="77777777" w:rsidR="009B47EA" w:rsidRPr="00C260E0" w:rsidRDefault="009B47EA" w:rsidP="00C260E0">
      <w:pPr>
        <w:pStyle w:val="ListParagraph"/>
        <w:numPr>
          <w:ilvl w:val="1"/>
          <w:numId w:val="5"/>
        </w:numPr>
        <w:spacing w:after="120"/>
        <w:contextualSpacing w:val="0"/>
      </w:pPr>
      <w:r w:rsidRPr="00C260E0">
        <w:t>Registration and Login Pages</w:t>
      </w:r>
    </w:p>
    <w:p w14:paraId="1732EC1F" w14:textId="77777777" w:rsidR="009B47EA" w:rsidRPr="00C260E0" w:rsidRDefault="009B47EA" w:rsidP="00C260E0">
      <w:pPr>
        <w:pStyle w:val="ListParagraph"/>
        <w:numPr>
          <w:ilvl w:val="1"/>
          <w:numId w:val="5"/>
        </w:numPr>
        <w:spacing w:after="120"/>
        <w:contextualSpacing w:val="0"/>
      </w:pPr>
      <w:r w:rsidRPr="00C260E0">
        <w:t>Relational Data Model (initial)</w:t>
      </w:r>
    </w:p>
    <w:p w14:paraId="179920A7" w14:textId="77777777" w:rsidR="009B47EA" w:rsidRPr="00C260E0" w:rsidRDefault="009B47EA" w:rsidP="00C260E0">
      <w:pPr>
        <w:pStyle w:val="ListParagraph"/>
        <w:numPr>
          <w:ilvl w:val="1"/>
          <w:numId w:val="5"/>
        </w:numPr>
        <w:spacing w:after="120"/>
        <w:contextualSpacing w:val="0"/>
      </w:pPr>
      <w:r w:rsidRPr="00C260E0">
        <w:t xml:space="preserve">Front End Game Board </w:t>
      </w:r>
    </w:p>
    <w:p w14:paraId="688673C4" w14:textId="217A9D69" w:rsidR="009B47EA" w:rsidRPr="00C260E0" w:rsidRDefault="009B47EA" w:rsidP="00C260E0">
      <w:pPr>
        <w:pStyle w:val="ListParagraph"/>
        <w:numPr>
          <w:ilvl w:val="0"/>
          <w:numId w:val="5"/>
        </w:numPr>
        <w:spacing w:after="120"/>
        <w:contextualSpacing w:val="0"/>
      </w:pPr>
      <w:r w:rsidRPr="00C260E0">
        <w:t>Provide up to date and accurate Design Report</w:t>
      </w:r>
      <w:r w:rsidR="003B78FC">
        <w:t>s</w:t>
      </w:r>
      <w:r w:rsidRPr="00C260E0">
        <w:t>.</w:t>
      </w:r>
    </w:p>
    <w:p w14:paraId="091422E3" w14:textId="77777777" w:rsidR="009B47EA" w:rsidRPr="00C260E0" w:rsidRDefault="009B47EA" w:rsidP="00C260E0">
      <w:pPr>
        <w:pStyle w:val="ListParagraph"/>
        <w:numPr>
          <w:ilvl w:val="0"/>
          <w:numId w:val="5"/>
        </w:numPr>
        <w:spacing w:after="120"/>
        <w:contextualSpacing w:val="0"/>
      </w:pPr>
      <w:r w:rsidRPr="00C260E0">
        <w:t>Clearly demonstrate Agile Scrum practices.</w:t>
      </w:r>
    </w:p>
    <w:p w14:paraId="648B1B88" w14:textId="2BEE080C" w:rsidR="009B47EA" w:rsidRPr="00C260E0" w:rsidRDefault="009B47EA" w:rsidP="00C260E0">
      <w:pPr>
        <w:spacing w:after="120"/>
        <w:rPr>
          <w:b/>
        </w:rPr>
      </w:pPr>
      <w:r w:rsidRPr="00C260E0">
        <w:rPr>
          <w:b/>
        </w:rPr>
        <w:t xml:space="preserve">Topic 4 thru Topic </w:t>
      </w:r>
      <w:r w:rsidR="008029A2" w:rsidRPr="00C260E0">
        <w:rPr>
          <w:b/>
        </w:rPr>
        <w:t>7</w:t>
      </w:r>
      <w:r w:rsidRPr="00C260E0">
        <w:rPr>
          <w:b/>
        </w:rPr>
        <w:t xml:space="preserve"> – </w:t>
      </w:r>
      <w:r w:rsidR="002F2622" w:rsidRPr="00C260E0">
        <w:rPr>
          <w:b/>
        </w:rPr>
        <w:t>Final Iteration of</w:t>
      </w:r>
      <w:r w:rsidRPr="00C260E0">
        <w:rPr>
          <w:b/>
        </w:rPr>
        <w:t xml:space="preserve"> Game Implementation, Final Project Presentation, with Demo</w:t>
      </w:r>
    </w:p>
    <w:p w14:paraId="47AC0BAB" w14:textId="68882BE8" w:rsidR="009B47EA" w:rsidRPr="00C260E0" w:rsidRDefault="003B78FC" w:rsidP="00C260E0">
      <w:pPr>
        <w:pStyle w:val="ListParagraph"/>
        <w:numPr>
          <w:ilvl w:val="0"/>
          <w:numId w:val="6"/>
        </w:numPr>
        <w:spacing w:after="120"/>
        <w:ind w:left="360"/>
        <w:contextualSpacing w:val="0"/>
      </w:pPr>
      <w:r w:rsidRPr="003B78FC">
        <w:rPr>
          <w:b/>
        </w:rPr>
        <w:t>Milestones 4 and 5</w:t>
      </w:r>
      <w:r>
        <w:t xml:space="preserve"> - </w:t>
      </w:r>
      <w:r w:rsidR="009B47EA" w:rsidRPr="00C260E0">
        <w:t>Game Functionality:</w:t>
      </w:r>
    </w:p>
    <w:p w14:paraId="2E48821A" w14:textId="77777777" w:rsidR="009B47EA" w:rsidRPr="00C260E0" w:rsidRDefault="009B47EA" w:rsidP="00C260E0">
      <w:pPr>
        <w:pStyle w:val="ListParagraph"/>
        <w:numPr>
          <w:ilvl w:val="1"/>
          <w:numId w:val="5"/>
        </w:numPr>
        <w:spacing w:after="120"/>
        <w:ind w:left="720"/>
        <w:contextualSpacing w:val="0"/>
      </w:pPr>
      <w:r w:rsidRPr="00C260E0">
        <w:t>Responsive and AJAX based Front End Game Board</w:t>
      </w:r>
    </w:p>
    <w:p w14:paraId="2EB3F743" w14:textId="77777777" w:rsidR="009B47EA" w:rsidRPr="00C260E0" w:rsidRDefault="009B47EA" w:rsidP="00C260E0">
      <w:pPr>
        <w:pStyle w:val="ListParagraph"/>
        <w:numPr>
          <w:ilvl w:val="1"/>
          <w:numId w:val="5"/>
        </w:numPr>
        <w:spacing w:after="120"/>
        <w:ind w:left="720"/>
        <w:contextualSpacing w:val="0"/>
      </w:pPr>
      <w:r w:rsidRPr="00C260E0">
        <w:t>Save game progress and resume game</w:t>
      </w:r>
    </w:p>
    <w:p w14:paraId="49219AAF" w14:textId="77777777" w:rsidR="009B47EA" w:rsidRPr="00C260E0" w:rsidRDefault="009B47EA" w:rsidP="00C260E0">
      <w:pPr>
        <w:pStyle w:val="ListParagraph"/>
        <w:numPr>
          <w:ilvl w:val="1"/>
          <w:numId w:val="5"/>
        </w:numPr>
        <w:spacing w:after="120"/>
        <w:ind w:left="720"/>
        <w:contextualSpacing w:val="0"/>
      </w:pPr>
      <w:r w:rsidRPr="00C260E0">
        <w:t xml:space="preserve">Save game results </w:t>
      </w:r>
    </w:p>
    <w:p w14:paraId="29380125" w14:textId="77777777" w:rsidR="009B47EA" w:rsidRPr="00C260E0" w:rsidRDefault="009B47EA" w:rsidP="00C260E0">
      <w:pPr>
        <w:pStyle w:val="ListParagraph"/>
        <w:numPr>
          <w:ilvl w:val="1"/>
          <w:numId w:val="5"/>
        </w:numPr>
        <w:spacing w:after="120"/>
        <w:ind w:left="720"/>
        <w:contextualSpacing w:val="0"/>
      </w:pPr>
      <w:r w:rsidRPr="00C260E0">
        <w:t>Game Results Web Service Interface</w:t>
      </w:r>
    </w:p>
    <w:p w14:paraId="6490AC8D" w14:textId="77777777" w:rsidR="009B47EA" w:rsidRPr="00C260E0" w:rsidRDefault="009B47EA" w:rsidP="00C260E0">
      <w:pPr>
        <w:pStyle w:val="ListParagraph"/>
        <w:numPr>
          <w:ilvl w:val="1"/>
          <w:numId w:val="5"/>
        </w:numPr>
        <w:spacing w:after="120"/>
        <w:ind w:left="720"/>
        <w:contextualSpacing w:val="0"/>
      </w:pPr>
      <w:r w:rsidRPr="00C260E0">
        <w:t>Relational Data Model (final)</w:t>
      </w:r>
    </w:p>
    <w:p w14:paraId="1D387B56" w14:textId="3BC8CD59" w:rsidR="009B47EA" w:rsidRPr="00C260E0" w:rsidRDefault="009B47EA" w:rsidP="00C260E0">
      <w:pPr>
        <w:pStyle w:val="ListParagraph"/>
        <w:numPr>
          <w:ilvl w:val="0"/>
          <w:numId w:val="6"/>
        </w:numPr>
        <w:spacing w:after="120"/>
        <w:ind w:left="360"/>
        <w:contextualSpacing w:val="0"/>
      </w:pPr>
      <w:r w:rsidRPr="00C260E0">
        <w:t>Provide up to date and accurate Design Report</w:t>
      </w:r>
      <w:r w:rsidR="003B78FC">
        <w:t>s</w:t>
      </w:r>
      <w:r w:rsidRPr="00C260E0">
        <w:t>.</w:t>
      </w:r>
    </w:p>
    <w:p w14:paraId="1AE04B1E" w14:textId="77777777" w:rsidR="009B47EA" w:rsidRPr="00C260E0" w:rsidRDefault="009B47EA" w:rsidP="00C260E0">
      <w:pPr>
        <w:pStyle w:val="ListParagraph"/>
        <w:numPr>
          <w:ilvl w:val="0"/>
          <w:numId w:val="6"/>
        </w:numPr>
        <w:spacing w:after="120"/>
        <w:ind w:left="360"/>
        <w:contextualSpacing w:val="0"/>
      </w:pPr>
      <w:r w:rsidRPr="00C260E0">
        <w:t>Clearly demonstrate Agile Scrum practices.</w:t>
      </w:r>
    </w:p>
    <w:p w14:paraId="29AE6C35" w14:textId="738F4E4D" w:rsidR="009B47EA" w:rsidRPr="00C260E0" w:rsidRDefault="003B78FC" w:rsidP="00C260E0">
      <w:pPr>
        <w:pStyle w:val="ListParagraph"/>
        <w:numPr>
          <w:ilvl w:val="0"/>
          <w:numId w:val="6"/>
        </w:numPr>
        <w:spacing w:after="120"/>
        <w:ind w:left="360"/>
        <w:contextualSpacing w:val="0"/>
      </w:pPr>
      <w:r w:rsidRPr="003B78FC">
        <w:rPr>
          <w:b/>
        </w:rPr>
        <w:t>Milestone 6</w:t>
      </w:r>
      <w:r>
        <w:t xml:space="preserve"> - </w:t>
      </w:r>
      <w:r w:rsidR="009B47EA" w:rsidRPr="00C260E0">
        <w:t>Your team will create a P</w:t>
      </w:r>
      <w:r w:rsidR="005C0AD7" w:rsidRPr="00C260E0">
        <w:t xml:space="preserve">owerPoint presentation of </w:t>
      </w:r>
      <w:r w:rsidR="009B47EA" w:rsidRPr="00C260E0">
        <w:t xml:space="preserve">approximately 20 slides </w:t>
      </w:r>
      <w:r w:rsidR="007050A4" w:rsidRPr="00C260E0">
        <w:t>showing the progression of your project that took place over the duration of the course. Your team will also create a demo</w:t>
      </w:r>
      <w:r w:rsidR="005C0AD7" w:rsidRPr="00C260E0">
        <w:t xml:space="preserve"> of your working application</w:t>
      </w:r>
      <w:r w:rsidR="007050A4" w:rsidRPr="00C260E0">
        <w:t>. F</w:t>
      </w:r>
      <w:r w:rsidR="00393320" w:rsidRPr="00C260E0">
        <w:t xml:space="preserve">or </w:t>
      </w:r>
      <w:r w:rsidR="007050A4" w:rsidRPr="00C260E0">
        <w:t>the demo</w:t>
      </w:r>
      <w:r w:rsidR="00415BA7">
        <w:t>,</w:t>
      </w:r>
      <w:r w:rsidR="007050A4" w:rsidRPr="00C260E0">
        <w:t xml:space="preserve"> the </w:t>
      </w:r>
      <w:r w:rsidR="00393320" w:rsidRPr="00C260E0">
        <w:t xml:space="preserve">ground </w:t>
      </w:r>
      <w:r w:rsidR="005C0AD7" w:rsidRPr="00C260E0">
        <w:t xml:space="preserve">modality </w:t>
      </w:r>
      <w:r w:rsidR="007050A4" w:rsidRPr="00C260E0">
        <w:lastRenderedPageBreak/>
        <w:t xml:space="preserve">will </w:t>
      </w:r>
      <w:r w:rsidR="009B47EA" w:rsidRPr="00C260E0">
        <w:t xml:space="preserve">present </w:t>
      </w:r>
      <w:r w:rsidR="005C0AD7" w:rsidRPr="00C260E0">
        <w:t xml:space="preserve">the application </w:t>
      </w:r>
      <w:r w:rsidR="009B47EA" w:rsidRPr="00C260E0">
        <w:t>to the class</w:t>
      </w:r>
      <w:r w:rsidR="00415BA7">
        <w:t>,</w:t>
      </w:r>
      <w:r w:rsidR="009B47EA" w:rsidRPr="00C260E0">
        <w:t xml:space="preserve"> </w:t>
      </w:r>
      <w:r w:rsidR="00393320" w:rsidRPr="00C260E0">
        <w:t xml:space="preserve">and for </w:t>
      </w:r>
      <w:r w:rsidR="00AD120A" w:rsidRPr="00C260E0">
        <w:t xml:space="preserve">the </w:t>
      </w:r>
      <w:r w:rsidR="00393320" w:rsidRPr="00C260E0">
        <w:t xml:space="preserve">online </w:t>
      </w:r>
      <w:r w:rsidR="005C0AD7" w:rsidRPr="00C260E0">
        <w:t>modality</w:t>
      </w:r>
      <w:r w:rsidR="00415BA7">
        <w:t>,</w:t>
      </w:r>
      <w:r w:rsidR="005C0AD7" w:rsidRPr="00C260E0">
        <w:t xml:space="preserve"> </w:t>
      </w:r>
      <w:r w:rsidR="007050A4" w:rsidRPr="00C260E0">
        <w:t xml:space="preserve">you will </w:t>
      </w:r>
      <w:r w:rsidR="005C0AD7" w:rsidRPr="00C260E0">
        <w:t>create a screencast video</w:t>
      </w:r>
      <w:r w:rsidR="009B47EA" w:rsidRPr="00C260E0">
        <w:t xml:space="preserve">. The PowerPoint </w:t>
      </w:r>
      <w:r w:rsidR="005C0AD7" w:rsidRPr="00C260E0">
        <w:t xml:space="preserve">presentation </w:t>
      </w:r>
      <w:r w:rsidR="009B47EA" w:rsidRPr="00C260E0">
        <w:t>should include the following:</w:t>
      </w:r>
    </w:p>
    <w:p w14:paraId="1F4F4C6F" w14:textId="2CEB46B0" w:rsidR="0010571E" w:rsidRPr="00C260E0" w:rsidRDefault="0010571E" w:rsidP="00C260E0">
      <w:pPr>
        <w:pStyle w:val="ListParagraph"/>
        <w:numPr>
          <w:ilvl w:val="1"/>
          <w:numId w:val="6"/>
        </w:numPr>
        <w:spacing w:after="120"/>
        <w:ind w:left="1080"/>
        <w:contextualSpacing w:val="0"/>
      </w:pPr>
      <w:proofErr w:type="gramStart"/>
      <w:r w:rsidRPr="00C260E0">
        <w:t>10-15 minute</w:t>
      </w:r>
      <w:proofErr w:type="gramEnd"/>
      <w:r w:rsidRPr="00C260E0">
        <w:t xml:space="preserve"> presentation (2-3 minutes a slide</w:t>
      </w:r>
      <w:r w:rsidR="00415BA7">
        <w:t>,</w:t>
      </w:r>
      <w:r w:rsidRPr="00C260E0">
        <w:t xml:space="preserve"> excluding opening and agenda slides)</w:t>
      </w:r>
    </w:p>
    <w:p w14:paraId="4033EFDB" w14:textId="115480B8" w:rsidR="0010571E" w:rsidRPr="00C260E0" w:rsidRDefault="0010571E" w:rsidP="00C260E0">
      <w:pPr>
        <w:pStyle w:val="ListParagraph"/>
        <w:numPr>
          <w:ilvl w:val="1"/>
          <w:numId w:val="6"/>
        </w:numPr>
        <w:spacing w:after="120"/>
        <w:ind w:left="1080"/>
        <w:contextualSpacing w:val="0"/>
      </w:pPr>
      <w:r w:rsidRPr="00C260E0">
        <w:t>2-3 slides on functionality</w:t>
      </w:r>
    </w:p>
    <w:p w14:paraId="7CC0F3C3" w14:textId="7363ED86" w:rsidR="0010571E" w:rsidRPr="00C260E0" w:rsidRDefault="0010571E" w:rsidP="00C260E0">
      <w:pPr>
        <w:pStyle w:val="ListParagraph"/>
        <w:numPr>
          <w:ilvl w:val="1"/>
          <w:numId w:val="6"/>
        </w:numPr>
        <w:spacing w:after="120"/>
        <w:ind w:left="1080"/>
        <w:contextualSpacing w:val="0"/>
      </w:pPr>
      <w:r w:rsidRPr="00C260E0">
        <w:t>2-3 slides on technical design</w:t>
      </w:r>
    </w:p>
    <w:p w14:paraId="71DAD680" w14:textId="6BBD04B4" w:rsidR="0010571E" w:rsidRPr="00C260E0" w:rsidRDefault="0010571E" w:rsidP="00C260E0">
      <w:pPr>
        <w:pStyle w:val="ListParagraph"/>
        <w:numPr>
          <w:ilvl w:val="1"/>
          <w:numId w:val="6"/>
        </w:numPr>
        <w:spacing w:after="120"/>
        <w:ind w:left="1080"/>
        <w:contextualSpacing w:val="0"/>
      </w:pPr>
      <w:r w:rsidRPr="00C260E0">
        <w:t>1-2 slides on known issues and challenges</w:t>
      </w:r>
    </w:p>
    <w:p w14:paraId="4D6A558A" w14:textId="20ADEB97" w:rsidR="0010571E" w:rsidRPr="00C260E0" w:rsidRDefault="003B78FC" w:rsidP="00C260E0">
      <w:pPr>
        <w:pStyle w:val="ListParagraph"/>
        <w:numPr>
          <w:ilvl w:val="1"/>
          <w:numId w:val="6"/>
        </w:numPr>
        <w:spacing w:after="120"/>
        <w:ind w:left="1080"/>
        <w:contextualSpacing w:val="0"/>
      </w:pPr>
      <w:r w:rsidRPr="00C260E0">
        <w:t>5-minute</w:t>
      </w:r>
      <w:r w:rsidR="0010571E" w:rsidRPr="00C260E0">
        <w:t xml:space="preserve"> demo</w:t>
      </w:r>
    </w:p>
    <w:p w14:paraId="03607B8F" w14:textId="7B9751E4" w:rsidR="0010571E" w:rsidRPr="00C260E0" w:rsidRDefault="0010571E" w:rsidP="00C260E0">
      <w:pPr>
        <w:pStyle w:val="ListParagraph"/>
        <w:numPr>
          <w:ilvl w:val="1"/>
          <w:numId w:val="6"/>
        </w:numPr>
        <w:spacing w:after="120"/>
        <w:ind w:left="1080"/>
        <w:contextualSpacing w:val="0"/>
      </w:pPr>
      <w:r w:rsidRPr="00C260E0">
        <w:t xml:space="preserve">5 </w:t>
      </w:r>
      <w:r w:rsidR="003B78FC" w:rsidRPr="00C260E0">
        <w:t>minutes</w:t>
      </w:r>
      <w:r w:rsidRPr="00C260E0">
        <w:t xml:space="preserve"> for Q</w:t>
      </w:r>
      <w:r w:rsidR="00415BA7">
        <w:t>&amp;</w:t>
      </w:r>
      <w:r w:rsidRPr="00C260E0">
        <w:t>A</w:t>
      </w:r>
    </w:p>
    <w:p w14:paraId="0627A3BC" w14:textId="77777777" w:rsidR="009B47EA" w:rsidRPr="00C260E0" w:rsidRDefault="009B47EA" w:rsidP="00C260E0">
      <w:pPr>
        <w:pStyle w:val="Heading2"/>
        <w:spacing w:before="0" w:after="120"/>
        <w:rPr>
          <w:rFonts w:ascii="Times New Roman" w:hAnsi="Times New Roman" w:cs="Times New Roman"/>
        </w:rPr>
      </w:pPr>
      <w:bookmarkStart w:id="6" w:name="_Toc289508313"/>
      <w:r w:rsidRPr="00C260E0">
        <w:rPr>
          <w:rFonts w:ascii="Times New Roman" w:hAnsi="Times New Roman" w:cs="Times New Roman"/>
        </w:rPr>
        <w:t>Opportunities (Wish List)</w:t>
      </w:r>
      <w:bookmarkEnd w:id="6"/>
    </w:p>
    <w:p w14:paraId="39C1070A" w14:textId="38B44AC9" w:rsidR="009B47EA" w:rsidRPr="00C260E0" w:rsidRDefault="009B47EA" w:rsidP="00C260E0">
      <w:pPr>
        <w:spacing w:after="120"/>
      </w:pPr>
      <w:r w:rsidRPr="00C260E0">
        <w:t>Students should first forecast the required elements of the web application (see High Level Functional Requirements list above)</w:t>
      </w:r>
      <w:r w:rsidR="00415BA7">
        <w:t>,</w:t>
      </w:r>
      <w:r w:rsidRPr="00C260E0">
        <w:t xml:space="preserve"> and then decide if they want to add extra features</w:t>
      </w:r>
      <w:r w:rsidR="00415BA7">
        <w:t>,</w:t>
      </w:r>
      <w:r w:rsidRPr="00C260E0">
        <w:t xml:space="preserve"> and add those into their Sprint Product Log as future opportunities.</w:t>
      </w:r>
    </w:p>
    <w:p w14:paraId="3D37D6C3" w14:textId="77777777" w:rsidR="009B47EA" w:rsidRPr="00C260E0" w:rsidRDefault="009B47EA" w:rsidP="00C260E0">
      <w:pPr>
        <w:spacing w:after="120"/>
      </w:pPr>
    </w:p>
    <w:p w14:paraId="68B241D9" w14:textId="77777777" w:rsidR="007759DF" w:rsidRPr="00C260E0" w:rsidRDefault="007759DF" w:rsidP="00C260E0">
      <w:pPr>
        <w:spacing w:after="120"/>
      </w:pPr>
    </w:p>
    <w:p w14:paraId="6828E45D" w14:textId="58228864" w:rsidR="005342DB" w:rsidRPr="00C260E0" w:rsidRDefault="005342DB" w:rsidP="00C260E0">
      <w:pPr>
        <w:spacing w:after="120"/>
      </w:pPr>
    </w:p>
    <w:sectPr w:rsidR="005342DB" w:rsidRPr="00C260E0" w:rsidSect="00723B6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FC610" w14:textId="77777777" w:rsidR="00016A39" w:rsidRDefault="00016A39" w:rsidP="00E3078E">
      <w:pPr>
        <w:spacing w:after="0"/>
      </w:pPr>
      <w:r>
        <w:separator/>
      </w:r>
    </w:p>
  </w:endnote>
  <w:endnote w:type="continuationSeparator" w:id="0">
    <w:p w14:paraId="7E77C371" w14:textId="77777777" w:rsidR="00016A39" w:rsidRDefault="00016A39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5C5FF" w14:textId="7C04B689" w:rsidR="003B78FC" w:rsidRDefault="003B78FC" w:rsidP="003B78FC">
    <w:pPr>
      <w:jc w:val="center"/>
    </w:pPr>
    <w:r w:rsidRPr="00723B6D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461832">
      <w:rPr>
        <w:noProof/>
      </w:rPr>
      <w:t>2019</w:t>
    </w:r>
    <w:r>
      <w:fldChar w:fldCharType="end"/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AA86" w14:textId="2D86E805" w:rsidR="00723B6D" w:rsidRDefault="00723B6D" w:rsidP="003B78FC">
    <w:pPr>
      <w:jc w:val="center"/>
    </w:pPr>
    <w:bookmarkStart w:id="7" w:name="_Hlk26768991"/>
    <w:bookmarkStart w:id="8" w:name="_Hlk26768992"/>
    <w:bookmarkStart w:id="9" w:name="_Hlk26768993"/>
    <w:bookmarkStart w:id="10" w:name="_Hlk26768994"/>
    <w:bookmarkStart w:id="11" w:name="_Hlk26768995"/>
    <w:bookmarkStart w:id="12" w:name="_Hlk26768996"/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461832">
      <w:rPr>
        <w:noProof/>
      </w:rPr>
      <w:t>2019</w:t>
    </w:r>
    <w:r w:rsidR="00DE6F18">
      <w:fldChar w:fldCharType="end"/>
    </w:r>
    <w:r w:rsidRPr="00723B6D">
      <w:t>. Grand Canyon University. All Rights Reserved.</w:t>
    </w:r>
    <w:bookmarkEnd w:id="7"/>
    <w:bookmarkEnd w:id="8"/>
    <w:bookmarkEnd w:id="9"/>
    <w:bookmarkEnd w:id="10"/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4106F" w14:textId="77777777" w:rsidR="00016A39" w:rsidRDefault="00016A39" w:rsidP="00E3078E">
      <w:pPr>
        <w:spacing w:after="0"/>
      </w:pPr>
      <w:r>
        <w:separator/>
      </w:r>
    </w:p>
  </w:footnote>
  <w:footnote w:type="continuationSeparator" w:id="0">
    <w:p w14:paraId="31DB919E" w14:textId="77777777" w:rsidR="00016A39" w:rsidRDefault="00016A39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328E4" w14:textId="2F8E4F38" w:rsidR="00E3078E" w:rsidRDefault="003B78FC" w:rsidP="002A3A3D">
    <w:pPr>
      <w:pStyle w:val="Header"/>
    </w:pPr>
    <w:r>
      <w:rPr>
        <w:noProof/>
      </w:rPr>
      <w:drawing>
        <wp:inline distT="0" distB="0" distL="0" distR="0" wp14:anchorId="0181DBFB" wp14:editId="6DE0EE58">
          <wp:extent cx="2342885" cy="52387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793" cy="527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C460D5" w14:textId="77777777" w:rsidR="00E91BB7" w:rsidRDefault="00E91BB7" w:rsidP="002A3A3D">
    <w:pPr>
      <w:pStyle w:val="Header"/>
    </w:pPr>
  </w:p>
  <w:p w14:paraId="01C3B974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4C53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48EA75DB" wp14:editId="023EE721">
          <wp:extent cx="2342885" cy="523875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793" cy="527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B7E371" w14:textId="77777777" w:rsidR="00723B6D" w:rsidRDefault="00723B6D">
    <w:pPr>
      <w:pStyle w:val="Header"/>
    </w:pPr>
  </w:p>
  <w:p w14:paraId="4C9D5758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5B35"/>
    <w:multiLevelType w:val="hybridMultilevel"/>
    <w:tmpl w:val="06CC02AE"/>
    <w:lvl w:ilvl="0" w:tplc="F80437BE">
      <w:start w:val="1"/>
      <w:numFmt w:val="decimal"/>
      <w:suff w:val="space"/>
      <w:lvlText w:val="LR-%1."/>
      <w:lvlJc w:val="left"/>
      <w:pPr>
        <w:ind w:left="0" w:firstLine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1B27"/>
    <w:multiLevelType w:val="hybridMultilevel"/>
    <w:tmpl w:val="AEBE5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15406"/>
    <w:multiLevelType w:val="hybridMultilevel"/>
    <w:tmpl w:val="3E000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56256"/>
    <w:multiLevelType w:val="hybridMultilevel"/>
    <w:tmpl w:val="6C44DE92"/>
    <w:lvl w:ilvl="0" w:tplc="D6D075A2">
      <w:start w:val="1"/>
      <w:numFmt w:val="decimal"/>
      <w:suff w:val="space"/>
      <w:lvlText w:val="TR-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447F3"/>
    <w:multiLevelType w:val="hybridMultilevel"/>
    <w:tmpl w:val="6194CF40"/>
    <w:lvl w:ilvl="0" w:tplc="21BA2D26">
      <w:start w:val="1"/>
      <w:numFmt w:val="decimal"/>
      <w:suff w:val="space"/>
      <w:lvlText w:val="FR-%1."/>
      <w:lvlJc w:val="left"/>
      <w:pPr>
        <w:ind w:left="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>
      <w:start w:val="1"/>
      <w:numFmt w:val="lowerRoman"/>
      <w:lvlText w:val="%3."/>
      <w:lvlJc w:val="right"/>
      <w:pPr>
        <w:ind w:left="1584" w:hanging="180"/>
      </w:pPr>
    </w:lvl>
    <w:lvl w:ilvl="3" w:tplc="0409000F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5" w15:restartNumberingAfterBreak="0">
    <w:nsid w:val="43932B74"/>
    <w:multiLevelType w:val="hybridMultilevel"/>
    <w:tmpl w:val="6F161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AB2001"/>
    <w:multiLevelType w:val="hybridMultilevel"/>
    <w:tmpl w:val="DC8EC0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ACA3D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EC0958"/>
    <w:multiLevelType w:val="hybridMultilevel"/>
    <w:tmpl w:val="06CC02AE"/>
    <w:lvl w:ilvl="0" w:tplc="F80437BE">
      <w:start w:val="1"/>
      <w:numFmt w:val="decimal"/>
      <w:suff w:val="space"/>
      <w:lvlText w:val="LR-%1."/>
      <w:lvlJc w:val="left"/>
      <w:pPr>
        <w:ind w:left="0" w:firstLine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62"/>
    <w:rsid w:val="00004FD1"/>
    <w:rsid w:val="00016A39"/>
    <w:rsid w:val="000310F3"/>
    <w:rsid w:val="000465AC"/>
    <w:rsid w:val="00071EDE"/>
    <w:rsid w:val="00086331"/>
    <w:rsid w:val="000B3382"/>
    <w:rsid w:val="0010571E"/>
    <w:rsid w:val="00114B09"/>
    <w:rsid w:val="0015107F"/>
    <w:rsid w:val="001949A0"/>
    <w:rsid w:val="001C5338"/>
    <w:rsid w:val="001F59C4"/>
    <w:rsid w:val="00237DC7"/>
    <w:rsid w:val="002463A0"/>
    <w:rsid w:val="0029413C"/>
    <w:rsid w:val="002A3A3D"/>
    <w:rsid w:val="002E1610"/>
    <w:rsid w:val="002F2622"/>
    <w:rsid w:val="0035732D"/>
    <w:rsid w:val="00393320"/>
    <w:rsid w:val="003B78FC"/>
    <w:rsid w:val="003F59B4"/>
    <w:rsid w:val="0041045E"/>
    <w:rsid w:val="00415BA7"/>
    <w:rsid w:val="00461832"/>
    <w:rsid w:val="00465373"/>
    <w:rsid w:val="00490B0D"/>
    <w:rsid w:val="0049267A"/>
    <w:rsid w:val="00493309"/>
    <w:rsid w:val="004E59F7"/>
    <w:rsid w:val="00505355"/>
    <w:rsid w:val="00515516"/>
    <w:rsid w:val="005157C9"/>
    <w:rsid w:val="005342DB"/>
    <w:rsid w:val="0055210F"/>
    <w:rsid w:val="005A5116"/>
    <w:rsid w:val="005B58DC"/>
    <w:rsid w:val="005C0AD7"/>
    <w:rsid w:val="005D688D"/>
    <w:rsid w:val="00614D5E"/>
    <w:rsid w:val="00630138"/>
    <w:rsid w:val="006631BC"/>
    <w:rsid w:val="0066528E"/>
    <w:rsid w:val="00673C2C"/>
    <w:rsid w:val="00674495"/>
    <w:rsid w:val="00675C76"/>
    <w:rsid w:val="00682B24"/>
    <w:rsid w:val="00683C78"/>
    <w:rsid w:val="006B7B81"/>
    <w:rsid w:val="007050A4"/>
    <w:rsid w:val="00705C7B"/>
    <w:rsid w:val="00723B6D"/>
    <w:rsid w:val="007759DF"/>
    <w:rsid w:val="007F090F"/>
    <w:rsid w:val="008029A2"/>
    <w:rsid w:val="00813E79"/>
    <w:rsid w:val="00857E71"/>
    <w:rsid w:val="0087462E"/>
    <w:rsid w:val="008C2F5E"/>
    <w:rsid w:val="00916D19"/>
    <w:rsid w:val="009177AC"/>
    <w:rsid w:val="009853F9"/>
    <w:rsid w:val="009B47EA"/>
    <w:rsid w:val="009F6C41"/>
    <w:rsid w:val="00A64862"/>
    <w:rsid w:val="00A96C66"/>
    <w:rsid w:val="00AC4A58"/>
    <w:rsid w:val="00AD120A"/>
    <w:rsid w:val="00AE30FC"/>
    <w:rsid w:val="00AF18A3"/>
    <w:rsid w:val="00B16E4D"/>
    <w:rsid w:val="00B43341"/>
    <w:rsid w:val="00B82ED9"/>
    <w:rsid w:val="00BA583A"/>
    <w:rsid w:val="00BD5403"/>
    <w:rsid w:val="00BF548A"/>
    <w:rsid w:val="00BF5A26"/>
    <w:rsid w:val="00C0526D"/>
    <w:rsid w:val="00C16584"/>
    <w:rsid w:val="00C260E0"/>
    <w:rsid w:val="00C30E9E"/>
    <w:rsid w:val="00C53BBF"/>
    <w:rsid w:val="00C957CA"/>
    <w:rsid w:val="00CB3DCC"/>
    <w:rsid w:val="00CD6823"/>
    <w:rsid w:val="00D078DF"/>
    <w:rsid w:val="00D2581D"/>
    <w:rsid w:val="00D56996"/>
    <w:rsid w:val="00D62E02"/>
    <w:rsid w:val="00D93063"/>
    <w:rsid w:val="00DD18BF"/>
    <w:rsid w:val="00DE6F18"/>
    <w:rsid w:val="00E21458"/>
    <w:rsid w:val="00E3078E"/>
    <w:rsid w:val="00E4062E"/>
    <w:rsid w:val="00E64BAB"/>
    <w:rsid w:val="00E82A19"/>
    <w:rsid w:val="00E91BB7"/>
    <w:rsid w:val="00EB786F"/>
    <w:rsid w:val="00EC25CE"/>
    <w:rsid w:val="00F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A5EE7CF"/>
  <w15:docId w15:val="{F0248DAB-3E33-4306-88EC-5CD811AE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8F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paragraph" w:customStyle="1" w:styleId="grandcanyontopicheading000">
    <w:name w:val="grandcanyontopicheading000"/>
    <w:basedOn w:val="Normal"/>
    <w:rsid w:val="006631BC"/>
    <w:pPr>
      <w:spacing w:before="240" w:line="276" w:lineRule="auto"/>
    </w:pPr>
    <w:rPr>
      <w:rFonts w:ascii="Baskerville Old Face" w:eastAsiaTheme="minorHAnsi" w:hAnsi="Baskerville Old Face" w:cstheme="min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83A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BA58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59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9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A5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51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1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5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5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.silver\Downloads\Resour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CE103-C6E1-401F-BE96-8D770ACB11F7}"/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B1C5906-D880-4B83-8649-A23DC490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Resource.dotx</Template>
  <TotalTime>35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Venus Bachelder</cp:lastModifiedBy>
  <cp:revision>8</cp:revision>
  <dcterms:created xsi:type="dcterms:W3CDTF">2017-08-07T21:13:00Z</dcterms:created>
  <dcterms:modified xsi:type="dcterms:W3CDTF">2019-12-12T13:49:00Z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